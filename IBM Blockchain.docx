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ook w:val="04A0" w:firstRow="1" w:lastRow="0" w:firstColumn="1" w:lastColumn="0" w:noHBand="0" w:noVBand="1"/>
      </w:tblPr>
      <w:tblGrid>
        <w:gridCol w:w="9818"/>
      </w:tblGrid>
      <w:tr w:rsidR="00A24F6F" w:rsidTr="000F39B3">
        <w:trPr>
          <w:trHeight w:val="943"/>
        </w:trPr>
        <w:tc>
          <w:tcPr>
            <w:tcW w:w="9818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8DB3E2"/>
          </w:tcPr>
          <w:p w:rsidR="00A24F6F" w:rsidRPr="000F39B3" w:rsidRDefault="0063205A" w:rsidP="000F39B3">
            <w:pPr>
              <w:pStyle w:val="Title"/>
              <w:rPr>
                <w:rFonts w:eastAsia="Calibri"/>
              </w:rPr>
            </w:pPr>
            <w:r>
              <w:rPr>
                <w:rFonts w:eastAsia="Calibri"/>
              </w:rPr>
              <w:t xml:space="preserve">IBM </w:t>
            </w:r>
            <w:proofErr w:type="spellStart"/>
            <w:r>
              <w:rPr>
                <w:rFonts w:eastAsia="Calibri"/>
              </w:rPr>
              <w:t>Blockc</w:t>
            </w:r>
            <w:r w:rsidR="00682EFA">
              <w:rPr>
                <w:rFonts w:eastAsia="Calibri"/>
              </w:rPr>
              <w:t>hain</w:t>
            </w:r>
            <w:proofErr w:type="spellEnd"/>
          </w:p>
        </w:tc>
      </w:tr>
      <w:tr w:rsidR="00A24F6F" w:rsidTr="00E871F4">
        <w:tc>
          <w:tcPr>
            <w:tcW w:w="9818" w:type="dxa"/>
            <w:shd w:val="clear" w:color="auto" w:fill="D3DFEE"/>
          </w:tcPr>
          <w:p w:rsidR="00A24F6F" w:rsidRPr="00E871F4" w:rsidRDefault="00F31C7E" w:rsidP="000B0D99">
            <w:pPr>
              <w:pStyle w:val="NoSpacing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</w:t>
            </w:r>
            <w:r w:rsidR="000B0D99">
              <w:rPr>
                <w:b/>
                <w:bCs/>
                <w:sz w:val="24"/>
              </w:rPr>
              <w:t>2 days</w:t>
            </w:r>
          </w:p>
        </w:tc>
      </w:tr>
    </w:tbl>
    <w:p w:rsidR="00A24F6F" w:rsidRDefault="00A24F6F" w:rsidP="00BE716A">
      <w:pPr>
        <w:pStyle w:val="NoSpacing"/>
        <w:rPr>
          <w:b/>
          <w:sz w:val="24"/>
        </w:rPr>
      </w:pPr>
    </w:p>
    <w:tbl>
      <w:tblPr>
        <w:tblW w:w="9828" w:type="dxa"/>
        <w:tblLayout w:type="fixed"/>
        <w:tblLook w:val="0480" w:firstRow="0" w:lastRow="0" w:firstColumn="1" w:lastColumn="0" w:noHBand="0" w:noVBand="1"/>
      </w:tblPr>
      <w:tblGrid>
        <w:gridCol w:w="1818"/>
        <w:gridCol w:w="8000"/>
        <w:gridCol w:w="10"/>
      </w:tblGrid>
      <w:tr w:rsidR="00EF3D56" w:rsidTr="00CB4445">
        <w:trPr>
          <w:gridAfter w:val="1"/>
          <w:wAfter w:w="10" w:type="dxa"/>
        </w:trPr>
        <w:tc>
          <w:tcPr>
            <w:tcW w:w="1818" w:type="dxa"/>
            <w:tcBorders>
              <w:top w:val="single" w:sz="8" w:space="0" w:color="A6A6A6"/>
              <w:left w:val="single" w:sz="8" w:space="0" w:color="A6A6A6"/>
              <w:bottom w:val="single" w:sz="4" w:space="0" w:color="A6A6A6"/>
              <w:right w:val="single" w:sz="4" w:space="0" w:color="auto"/>
            </w:tcBorders>
            <w:shd w:val="clear" w:color="auto" w:fill="B8CCE4"/>
          </w:tcPr>
          <w:p w:rsidR="00EF3D56" w:rsidRPr="00E871F4" w:rsidRDefault="00EF3D56" w:rsidP="00BE716A">
            <w:pPr>
              <w:pStyle w:val="NoSpacing"/>
              <w:rPr>
                <w:b/>
                <w:bCs/>
                <w:sz w:val="28"/>
              </w:rPr>
            </w:pPr>
            <w:r w:rsidRPr="00E871F4">
              <w:rPr>
                <w:b/>
                <w:bCs/>
                <w:sz w:val="28"/>
              </w:rPr>
              <w:t>Introduction</w:t>
            </w:r>
          </w:p>
        </w:tc>
        <w:tc>
          <w:tcPr>
            <w:tcW w:w="8000" w:type="dxa"/>
            <w:tcBorders>
              <w:top w:val="single" w:sz="4" w:space="0" w:color="auto"/>
              <w:left w:val="single" w:sz="4" w:space="0" w:color="auto"/>
              <w:bottom w:val="single" w:sz="4" w:space="0" w:color="4F81BD" w:themeColor="accent1"/>
              <w:right w:val="single" w:sz="4" w:space="0" w:color="auto"/>
            </w:tcBorders>
            <w:shd w:val="clear" w:color="auto" w:fill="B8CCE4"/>
          </w:tcPr>
          <w:p w:rsidR="00EF3D56" w:rsidRDefault="00EF3D56" w:rsidP="009B2B81">
            <w:pPr>
              <w:pStyle w:val="NoSpacing"/>
              <w:jc w:val="both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This Course </w:t>
            </w:r>
            <w:r w:rsidR="009B2B81">
              <w:rPr>
                <w:color w:val="000000"/>
                <w:sz w:val="24"/>
              </w:rPr>
              <w:t>provides</w:t>
            </w:r>
            <w:r>
              <w:rPr>
                <w:color w:val="000000"/>
                <w:sz w:val="24"/>
              </w:rPr>
              <w:t xml:space="preserve"> </w:t>
            </w:r>
            <w:r w:rsidR="009B2B81">
              <w:rPr>
                <w:color w:val="000000"/>
                <w:sz w:val="24"/>
              </w:rPr>
              <w:t xml:space="preserve">introductory knowledge of </w:t>
            </w:r>
            <w:proofErr w:type="spellStart"/>
            <w:r w:rsidR="009B2B81">
              <w:rPr>
                <w:color w:val="000000"/>
                <w:sz w:val="24"/>
              </w:rPr>
              <w:t>Blockchain</w:t>
            </w:r>
            <w:proofErr w:type="spellEnd"/>
            <w:r w:rsidR="009B2B81">
              <w:rPr>
                <w:color w:val="000000"/>
                <w:sz w:val="24"/>
              </w:rPr>
              <w:t xml:space="preserve"> technology</w:t>
            </w:r>
          </w:p>
        </w:tc>
      </w:tr>
      <w:tr w:rsidR="00EF3D56" w:rsidTr="00CB4445">
        <w:trPr>
          <w:gridAfter w:val="1"/>
          <w:wAfter w:w="10" w:type="dxa"/>
        </w:trPr>
        <w:tc>
          <w:tcPr>
            <w:tcW w:w="181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uto"/>
            </w:tcBorders>
            <w:shd w:val="clear" w:color="auto" w:fill="EDF2F8"/>
          </w:tcPr>
          <w:p w:rsidR="00EF3D56" w:rsidRPr="00E871F4" w:rsidRDefault="00EF3D56" w:rsidP="00BE716A">
            <w:pPr>
              <w:pStyle w:val="NoSpacing"/>
              <w:rPr>
                <w:b/>
                <w:bCs/>
                <w:sz w:val="28"/>
              </w:rPr>
            </w:pPr>
            <w:r w:rsidRPr="00E871F4">
              <w:rPr>
                <w:b/>
                <w:bCs/>
                <w:sz w:val="28"/>
              </w:rPr>
              <w:t>Learning Objectives</w:t>
            </w:r>
          </w:p>
        </w:tc>
        <w:tc>
          <w:tcPr>
            <w:tcW w:w="8000" w:type="dxa"/>
            <w:tcBorders>
              <w:top w:val="single" w:sz="4" w:space="0" w:color="4F81BD" w:themeColor="accent1"/>
              <w:left w:val="single" w:sz="4" w:space="0" w:color="auto"/>
              <w:bottom w:val="single" w:sz="4" w:space="0" w:color="4F81BD" w:themeColor="accent1"/>
              <w:right w:val="single" w:sz="4" w:space="0" w:color="auto"/>
            </w:tcBorders>
            <w:shd w:val="clear" w:color="auto" w:fill="auto"/>
          </w:tcPr>
          <w:p w:rsidR="00EF3D56" w:rsidRPr="00983CC3" w:rsidRDefault="00706EAB" w:rsidP="00A43EE6">
            <w:pPr>
              <w:pStyle w:val="NoSpacing"/>
              <w:numPr>
                <w:ilvl w:val="0"/>
                <w:numId w:val="15"/>
              </w:numPr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  <w:t xml:space="preserve">Getting familiar with </w:t>
            </w:r>
            <w:proofErr w:type="spellStart"/>
            <w:r>
              <w:rPr>
                <w:color w:val="000000"/>
                <w:sz w:val="24"/>
              </w:rPr>
              <w:t>Blockc</w:t>
            </w:r>
            <w:r w:rsidR="00682EFA">
              <w:rPr>
                <w:color w:val="000000"/>
                <w:sz w:val="24"/>
              </w:rPr>
              <w:t>hain</w:t>
            </w:r>
            <w:proofErr w:type="spellEnd"/>
            <w:r w:rsidR="00682EFA">
              <w:rPr>
                <w:color w:val="000000"/>
                <w:sz w:val="24"/>
              </w:rPr>
              <w:t xml:space="preserve"> c</w:t>
            </w:r>
            <w:r w:rsidR="00DF3D26">
              <w:rPr>
                <w:color w:val="000000"/>
                <w:sz w:val="24"/>
              </w:rPr>
              <w:t xml:space="preserve">oncepts along with the IBM </w:t>
            </w:r>
            <w:proofErr w:type="spellStart"/>
            <w:r w:rsidR="00DF3D26">
              <w:rPr>
                <w:color w:val="000000"/>
                <w:sz w:val="24"/>
              </w:rPr>
              <w:t>Bluem</w:t>
            </w:r>
            <w:r w:rsidR="00682EFA">
              <w:rPr>
                <w:color w:val="000000"/>
                <w:sz w:val="24"/>
              </w:rPr>
              <w:t>ix</w:t>
            </w:r>
            <w:proofErr w:type="spellEnd"/>
            <w:r w:rsidR="00682EFA">
              <w:rPr>
                <w:color w:val="000000"/>
                <w:sz w:val="24"/>
              </w:rPr>
              <w:t xml:space="preserve"> Platform</w:t>
            </w:r>
          </w:p>
          <w:p w:rsidR="00983CC3" w:rsidRPr="00677A20" w:rsidRDefault="00983CC3" w:rsidP="00983CC3">
            <w:pPr>
              <w:pStyle w:val="NoSpacing"/>
              <w:ind w:left="720"/>
              <w:rPr>
                <w:color w:val="000000"/>
                <w:sz w:val="24"/>
                <w:lang w:val="en-US"/>
              </w:rPr>
            </w:pPr>
          </w:p>
        </w:tc>
      </w:tr>
      <w:tr w:rsidR="00EF3D56" w:rsidTr="00CB4445">
        <w:trPr>
          <w:gridAfter w:val="1"/>
          <w:wAfter w:w="10" w:type="dxa"/>
        </w:trPr>
        <w:tc>
          <w:tcPr>
            <w:tcW w:w="181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B8CCE4"/>
          </w:tcPr>
          <w:p w:rsidR="00EF3D56" w:rsidRPr="00E871F4" w:rsidRDefault="00EF3D56" w:rsidP="00E3543B">
            <w:pPr>
              <w:pStyle w:val="NoSpacing"/>
              <w:rPr>
                <w:b/>
                <w:bCs/>
                <w:sz w:val="28"/>
              </w:rPr>
            </w:pPr>
            <w:r w:rsidRPr="00E871F4">
              <w:rPr>
                <w:b/>
                <w:bCs/>
                <w:sz w:val="28"/>
              </w:rPr>
              <w:t>Prerequisites</w:t>
            </w:r>
          </w:p>
        </w:tc>
        <w:tc>
          <w:tcPr>
            <w:tcW w:w="8000" w:type="dxa"/>
            <w:tcBorders>
              <w:top w:val="single" w:sz="4" w:space="0" w:color="4F81BD" w:themeColor="accent1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B8CCE4"/>
          </w:tcPr>
          <w:p w:rsidR="00EF3D56" w:rsidRPr="000F39B3" w:rsidRDefault="00A43EE6" w:rsidP="009B2B81">
            <w:pPr>
              <w:pStyle w:val="NoSpacing"/>
              <w:numPr>
                <w:ilvl w:val="0"/>
                <w:numId w:val="16"/>
              </w:numPr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 xml:space="preserve">Basic </w:t>
            </w:r>
            <w:r w:rsidR="009B2B81">
              <w:rPr>
                <w:color w:val="000000"/>
                <w:sz w:val="24"/>
                <w:lang w:val="en-US"/>
              </w:rPr>
              <w:t>knowledge of Go Language, Node.js</w:t>
            </w:r>
            <w:r w:rsidR="002F7235">
              <w:rPr>
                <w:color w:val="000000"/>
                <w:sz w:val="24"/>
                <w:lang w:val="en-US"/>
              </w:rPr>
              <w:t>, REST Protocol</w:t>
            </w:r>
          </w:p>
        </w:tc>
      </w:tr>
      <w:tr w:rsidR="00EF3D56" w:rsidTr="00CB4445">
        <w:trPr>
          <w:gridAfter w:val="1"/>
          <w:wAfter w:w="10" w:type="dxa"/>
        </w:trPr>
        <w:tc>
          <w:tcPr>
            <w:tcW w:w="181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EDF2F8"/>
          </w:tcPr>
          <w:p w:rsidR="00983CC3" w:rsidRDefault="00EF3D56" w:rsidP="00BE716A">
            <w:pPr>
              <w:pStyle w:val="NoSpacing"/>
              <w:rPr>
                <w:b/>
                <w:bCs/>
                <w:sz w:val="28"/>
              </w:rPr>
            </w:pPr>
            <w:r w:rsidRPr="00E871F4">
              <w:rPr>
                <w:b/>
                <w:bCs/>
                <w:sz w:val="28"/>
              </w:rPr>
              <w:t>Hardware/</w:t>
            </w:r>
          </w:p>
          <w:p w:rsidR="00EF3D56" w:rsidRPr="00E871F4" w:rsidRDefault="00EF3D56" w:rsidP="00BE716A">
            <w:pPr>
              <w:pStyle w:val="NoSpacing"/>
              <w:rPr>
                <w:b/>
                <w:bCs/>
                <w:sz w:val="28"/>
              </w:rPr>
            </w:pPr>
            <w:r w:rsidRPr="00E871F4">
              <w:rPr>
                <w:b/>
                <w:bCs/>
                <w:sz w:val="28"/>
              </w:rPr>
              <w:t>Software</w:t>
            </w:r>
          </w:p>
        </w:tc>
        <w:tc>
          <w:tcPr>
            <w:tcW w:w="8000" w:type="dxa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EDF2F8"/>
          </w:tcPr>
          <w:p w:rsidR="00EF3D56" w:rsidRPr="00677A20" w:rsidRDefault="00EF3D56" w:rsidP="00B57069">
            <w:pPr>
              <w:pStyle w:val="NoSpacing"/>
              <w:numPr>
                <w:ilvl w:val="0"/>
                <w:numId w:val="13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Windows 8</w:t>
            </w:r>
          </w:p>
          <w:p w:rsidR="00E104F5" w:rsidRDefault="000F14BC" w:rsidP="007F5F86">
            <w:pPr>
              <w:pStyle w:val="NoSpacing"/>
              <w:numPr>
                <w:ilvl w:val="0"/>
                <w:numId w:val="13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Go Language Environment</w:t>
            </w:r>
          </w:p>
          <w:p w:rsidR="000F14BC" w:rsidRDefault="000F14BC" w:rsidP="007F5F86">
            <w:pPr>
              <w:pStyle w:val="NoSpacing"/>
              <w:numPr>
                <w:ilvl w:val="0"/>
                <w:numId w:val="13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Node.js</w:t>
            </w:r>
          </w:p>
          <w:p w:rsidR="000F14BC" w:rsidRDefault="000F14BC" w:rsidP="007F5F86">
            <w:pPr>
              <w:pStyle w:val="NoSpacing"/>
              <w:numPr>
                <w:ilvl w:val="0"/>
                <w:numId w:val="13"/>
              </w:num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Git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 w:rsidR="007D7384">
              <w:rPr>
                <w:color w:val="000000"/>
                <w:lang w:val="en-US"/>
              </w:rPr>
              <w:t>for Windows</w:t>
            </w:r>
          </w:p>
          <w:p w:rsidR="00076225" w:rsidRDefault="00076225" w:rsidP="007F5F86">
            <w:pPr>
              <w:pStyle w:val="NoSpacing"/>
              <w:numPr>
                <w:ilvl w:val="0"/>
                <w:numId w:val="13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Cf-cli-installer</w:t>
            </w:r>
          </w:p>
          <w:p w:rsidR="00320AB1" w:rsidRDefault="00320AB1" w:rsidP="007F5F86">
            <w:pPr>
              <w:pStyle w:val="NoSpacing"/>
              <w:numPr>
                <w:ilvl w:val="0"/>
                <w:numId w:val="13"/>
              </w:num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Need to have unrestricted N/W access</w:t>
            </w:r>
          </w:p>
          <w:p w:rsidR="000F14BC" w:rsidRPr="007F5F86" w:rsidRDefault="000F14BC" w:rsidP="00DA163F">
            <w:pPr>
              <w:pStyle w:val="NoSpacing"/>
              <w:ind w:left="720"/>
              <w:rPr>
                <w:color w:val="000000"/>
                <w:lang w:val="en-US"/>
              </w:rPr>
            </w:pPr>
          </w:p>
        </w:tc>
      </w:tr>
      <w:tr w:rsidR="00CB4445" w:rsidTr="00CB4445">
        <w:tc>
          <w:tcPr>
            <w:tcW w:w="181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B8CCE4"/>
          </w:tcPr>
          <w:p w:rsidR="00CB4445" w:rsidRDefault="00CB4445" w:rsidP="00BE716A">
            <w:pPr>
              <w:pStyle w:val="NoSpacing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Modules</w:t>
            </w:r>
          </w:p>
        </w:tc>
        <w:tc>
          <w:tcPr>
            <w:tcW w:w="8010" w:type="dxa"/>
            <w:gridSpan w:val="2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B8CCE4"/>
          </w:tcPr>
          <w:p w:rsidR="00CB4445" w:rsidRDefault="00CB4445" w:rsidP="00EF3D56">
            <w:pPr>
              <w:pStyle w:val="NoSpacing"/>
              <w:ind w:left="360"/>
              <w:rPr>
                <w:b/>
                <w:color w:val="000000"/>
                <w:u w:val="single"/>
                <w:lang w:val="en-US"/>
              </w:rPr>
            </w:pPr>
          </w:p>
        </w:tc>
      </w:tr>
      <w:tr w:rsidR="00CB4445" w:rsidTr="00CB4445">
        <w:tc>
          <w:tcPr>
            <w:tcW w:w="181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B8CCE4"/>
          </w:tcPr>
          <w:p w:rsidR="00CB4445" w:rsidRDefault="009F1DD4" w:rsidP="00BE716A">
            <w:pPr>
              <w:pStyle w:val="NoSpacing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Module 1</w:t>
            </w:r>
          </w:p>
        </w:tc>
        <w:tc>
          <w:tcPr>
            <w:tcW w:w="8010" w:type="dxa"/>
            <w:gridSpan w:val="2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B8CCE4"/>
          </w:tcPr>
          <w:p w:rsidR="00CB4445" w:rsidRPr="00EC5375" w:rsidRDefault="00CB4445" w:rsidP="00CB4445">
            <w:pPr>
              <w:rPr>
                <w:b/>
              </w:rPr>
            </w:pPr>
            <w:r>
              <w:rPr>
                <w:b/>
              </w:rPr>
              <w:t xml:space="preserve">What is </w:t>
            </w:r>
            <w:proofErr w:type="spellStart"/>
            <w:r>
              <w:rPr>
                <w:b/>
              </w:rPr>
              <w:t>Blockc</w:t>
            </w:r>
            <w:r w:rsidRPr="00EC5375">
              <w:rPr>
                <w:b/>
              </w:rPr>
              <w:t>hain</w:t>
            </w:r>
            <w:proofErr w:type="spellEnd"/>
            <w:r w:rsidRPr="00EC5375">
              <w:rPr>
                <w:b/>
              </w:rPr>
              <w:t xml:space="preserve"> technology?</w:t>
            </w:r>
            <w:r w:rsidR="002214EF">
              <w:rPr>
                <w:b/>
              </w:rPr>
              <w:t xml:space="preserve">                              : 3</w:t>
            </w:r>
            <w:r w:rsidR="00AE1497">
              <w:rPr>
                <w:b/>
              </w:rPr>
              <w:t>.5</w:t>
            </w:r>
            <w:bookmarkStart w:id="0" w:name="_GoBack"/>
            <w:bookmarkEnd w:id="0"/>
            <w:r w:rsidR="002214EF">
              <w:rPr>
                <w:b/>
              </w:rPr>
              <w:t xml:space="preserve"> Hours</w:t>
            </w:r>
          </w:p>
          <w:p w:rsidR="00CB4445" w:rsidRDefault="00CB4445" w:rsidP="00CB4445">
            <w:pPr>
              <w:pStyle w:val="ListParagraph"/>
              <w:numPr>
                <w:ilvl w:val="0"/>
                <w:numId w:val="44"/>
              </w:numPr>
            </w:pPr>
            <w:r>
              <w:t xml:space="preserve">Overview of </w:t>
            </w:r>
            <w:proofErr w:type="spellStart"/>
            <w:r>
              <w:t>Blockchain</w:t>
            </w:r>
            <w:proofErr w:type="spellEnd"/>
          </w:p>
          <w:p w:rsidR="00CB4445" w:rsidRDefault="00CB4445" w:rsidP="00CB4445">
            <w:pPr>
              <w:pStyle w:val="ListParagraph"/>
              <w:numPr>
                <w:ilvl w:val="0"/>
                <w:numId w:val="44"/>
              </w:numPr>
            </w:pPr>
            <w:proofErr w:type="spellStart"/>
            <w:r>
              <w:t>BlockChain</w:t>
            </w:r>
            <w:proofErr w:type="spellEnd"/>
            <w:r>
              <w:t xml:space="preserve"> Terms and Concepts</w:t>
            </w:r>
          </w:p>
          <w:p w:rsidR="00CB4445" w:rsidRDefault="00CB4445" w:rsidP="00CB4445">
            <w:pPr>
              <w:pStyle w:val="ListParagraph"/>
              <w:numPr>
                <w:ilvl w:val="0"/>
                <w:numId w:val="44"/>
              </w:numPr>
            </w:pPr>
            <w:r>
              <w:t xml:space="preserve">key use cases of </w:t>
            </w:r>
            <w:proofErr w:type="spellStart"/>
            <w:r>
              <w:t>Blockchain</w:t>
            </w:r>
            <w:proofErr w:type="spellEnd"/>
            <w:r>
              <w:t xml:space="preserve"> for business</w:t>
            </w:r>
          </w:p>
          <w:p w:rsidR="00CB4445" w:rsidRDefault="00CB4445" w:rsidP="00CB4445">
            <w:pPr>
              <w:pStyle w:val="ListParagraph"/>
              <w:numPr>
                <w:ilvl w:val="0"/>
                <w:numId w:val="44"/>
              </w:numPr>
            </w:pPr>
            <w:r>
              <w:t xml:space="preserve">Different </w:t>
            </w:r>
            <w:proofErr w:type="spellStart"/>
            <w:r>
              <w:t>Blockchain</w:t>
            </w:r>
            <w:proofErr w:type="spellEnd"/>
            <w:r>
              <w:t xml:space="preserve"> fabrics</w:t>
            </w:r>
          </w:p>
          <w:p w:rsidR="00CB4445" w:rsidRDefault="00CB4445" w:rsidP="00EF3D56">
            <w:pPr>
              <w:pStyle w:val="NoSpacing"/>
              <w:ind w:left="360"/>
              <w:rPr>
                <w:b/>
                <w:color w:val="000000"/>
                <w:u w:val="single"/>
                <w:lang w:val="en-US"/>
              </w:rPr>
            </w:pPr>
          </w:p>
        </w:tc>
      </w:tr>
      <w:tr w:rsidR="00CB4445" w:rsidTr="008F2FC5">
        <w:tc>
          <w:tcPr>
            <w:tcW w:w="1818" w:type="dxa"/>
            <w:tcBorders>
              <w:top w:val="single" w:sz="4" w:space="0" w:color="A6A6A6"/>
              <w:left w:val="single" w:sz="8" w:space="0" w:color="A6A6A6"/>
              <w:right w:val="single" w:sz="4" w:space="0" w:color="A6A6A6"/>
            </w:tcBorders>
            <w:shd w:val="clear" w:color="auto" w:fill="E8F5F8"/>
          </w:tcPr>
          <w:p w:rsidR="00CB4445" w:rsidRDefault="009F1DD4" w:rsidP="00BE716A">
            <w:pPr>
              <w:pStyle w:val="NoSpacing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Module 2</w:t>
            </w:r>
          </w:p>
        </w:tc>
        <w:tc>
          <w:tcPr>
            <w:tcW w:w="8010" w:type="dxa"/>
            <w:gridSpan w:val="2"/>
            <w:tcBorders>
              <w:top w:val="single" w:sz="8" w:space="0" w:color="A6A6A6"/>
              <w:left w:val="single" w:sz="4" w:space="0" w:color="A6A6A6"/>
              <w:right w:val="single" w:sz="8" w:space="0" w:color="A6A6A6"/>
            </w:tcBorders>
            <w:shd w:val="clear" w:color="auto" w:fill="E8F5F8"/>
          </w:tcPr>
          <w:p w:rsidR="00CB4445" w:rsidRPr="00EC5375" w:rsidRDefault="00771F55" w:rsidP="00CB4445">
            <w:pPr>
              <w:rPr>
                <w:b/>
              </w:rPr>
            </w:pPr>
            <w:r>
              <w:rPr>
                <w:b/>
              </w:rPr>
              <w:t xml:space="preserve">IBM </w:t>
            </w:r>
            <w:proofErr w:type="spellStart"/>
            <w:r>
              <w:rPr>
                <w:b/>
              </w:rPr>
              <w:t>Bluem</w:t>
            </w:r>
            <w:r w:rsidR="00CB4445" w:rsidRPr="00EC5375">
              <w:rPr>
                <w:b/>
              </w:rPr>
              <w:t>ix</w:t>
            </w:r>
            <w:proofErr w:type="spellEnd"/>
            <w:r w:rsidR="00CB4445" w:rsidRPr="00EC5375">
              <w:rPr>
                <w:b/>
              </w:rPr>
              <w:t xml:space="preserve"> Platform</w:t>
            </w:r>
            <w:r w:rsidR="002214EF">
              <w:rPr>
                <w:b/>
              </w:rPr>
              <w:t xml:space="preserve">               </w:t>
            </w:r>
            <w:r w:rsidR="00AE1497">
              <w:rPr>
                <w:b/>
              </w:rPr>
              <w:t xml:space="preserve">                             : 3</w:t>
            </w:r>
            <w:r w:rsidR="002214EF">
              <w:rPr>
                <w:b/>
              </w:rPr>
              <w:t xml:space="preserve"> Hours</w:t>
            </w:r>
          </w:p>
          <w:p w:rsidR="00CB4445" w:rsidRDefault="00771F55" w:rsidP="00CB4445">
            <w:pPr>
              <w:pStyle w:val="ListParagraph"/>
              <w:numPr>
                <w:ilvl w:val="0"/>
                <w:numId w:val="45"/>
              </w:numPr>
            </w:pPr>
            <w:r>
              <w:t xml:space="preserve">Deploying Application on </w:t>
            </w:r>
            <w:proofErr w:type="spellStart"/>
            <w:r>
              <w:t>Bluem</w:t>
            </w:r>
            <w:r w:rsidR="00CB4445">
              <w:t>ix</w:t>
            </w:r>
            <w:proofErr w:type="spellEnd"/>
          </w:p>
          <w:p w:rsidR="00CB4445" w:rsidRDefault="00771F55" w:rsidP="00CB4445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t>Bluem</w:t>
            </w:r>
            <w:r w:rsidR="00CB4445">
              <w:t>ix</w:t>
            </w:r>
            <w:proofErr w:type="spellEnd"/>
            <w:r w:rsidR="00CB4445">
              <w:t xml:space="preserve"> Integration with DevOps Service  </w:t>
            </w:r>
          </w:p>
          <w:p w:rsidR="00CB4445" w:rsidRDefault="00CB4445" w:rsidP="00CB4445">
            <w:pPr>
              <w:pStyle w:val="ListParagraph"/>
              <w:numPr>
                <w:ilvl w:val="0"/>
                <w:numId w:val="45"/>
              </w:numPr>
            </w:pPr>
            <w:r>
              <w:t xml:space="preserve">IBM </w:t>
            </w:r>
            <w:proofErr w:type="spellStart"/>
            <w:r>
              <w:t>Blockchain</w:t>
            </w:r>
            <w:proofErr w:type="spellEnd"/>
            <w:r>
              <w:t xml:space="preserve"> service on </w:t>
            </w:r>
            <w:proofErr w:type="spellStart"/>
            <w:r>
              <w:t>Bluemix</w:t>
            </w:r>
            <w:proofErr w:type="spellEnd"/>
          </w:p>
          <w:p w:rsidR="00CB4445" w:rsidRDefault="00CB4445" w:rsidP="00EF3D56">
            <w:pPr>
              <w:pStyle w:val="NoSpacing"/>
              <w:ind w:left="360"/>
              <w:rPr>
                <w:b/>
                <w:color w:val="000000"/>
                <w:u w:val="single"/>
                <w:lang w:val="en-US"/>
              </w:rPr>
            </w:pPr>
          </w:p>
        </w:tc>
      </w:tr>
      <w:tr w:rsidR="00CB4445" w:rsidTr="008F2FC5">
        <w:tc>
          <w:tcPr>
            <w:tcW w:w="1818" w:type="dxa"/>
            <w:tcBorders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B8CCE4"/>
          </w:tcPr>
          <w:p w:rsidR="00CB4445" w:rsidRDefault="009F1DD4" w:rsidP="00BE716A">
            <w:pPr>
              <w:pStyle w:val="NoSpacing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Module 3</w:t>
            </w:r>
          </w:p>
        </w:tc>
        <w:tc>
          <w:tcPr>
            <w:tcW w:w="8010" w:type="dxa"/>
            <w:gridSpan w:val="2"/>
            <w:tcBorders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B8CCE4"/>
          </w:tcPr>
          <w:p w:rsidR="00CB4445" w:rsidRPr="00EC5375" w:rsidRDefault="00CB4445" w:rsidP="00CB4445">
            <w:pPr>
              <w:rPr>
                <w:b/>
              </w:rPr>
            </w:pPr>
            <w:proofErr w:type="spellStart"/>
            <w:r w:rsidRPr="00EC5375">
              <w:rPr>
                <w:b/>
              </w:rPr>
              <w:t>Hyperldger</w:t>
            </w:r>
            <w:proofErr w:type="spellEnd"/>
            <w:r w:rsidRPr="00EC5375">
              <w:rPr>
                <w:b/>
              </w:rPr>
              <w:t xml:space="preserve"> Project</w:t>
            </w:r>
            <w:r w:rsidR="002214EF">
              <w:rPr>
                <w:b/>
              </w:rPr>
              <w:t xml:space="preserve">                                                  :2</w:t>
            </w:r>
            <w:r w:rsidR="00AE1497">
              <w:rPr>
                <w:b/>
              </w:rPr>
              <w:t>.5</w:t>
            </w:r>
            <w:r w:rsidR="002214EF">
              <w:rPr>
                <w:b/>
              </w:rPr>
              <w:t xml:space="preserve"> Hours</w:t>
            </w:r>
          </w:p>
          <w:p w:rsidR="00CB4445" w:rsidRDefault="008660E5" w:rsidP="00CB4445">
            <w:pPr>
              <w:pStyle w:val="ListParagraph"/>
              <w:numPr>
                <w:ilvl w:val="0"/>
                <w:numId w:val="46"/>
              </w:numPr>
            </w:pPr>
            <w:r>
              <w:t xml:space="preserve">Overview of </w:t>
            </w:r>
            <w:proofErr w:type="spellStart"/>
            <w:r>
              <w:t>Hyperledger</w:t>
            </w:r>
            <w:proofErr w:type="spellEnd"/>
            <w:r>
              <w:t xml:space="preserve"> Project</w:t>
            </w:r>
          </w:p>
          <w:p w:rsidR="00042B75" w:rsidRDefault="00042B75" w:rsidP="00CB4445">
            <w:pPr>
              <w:pStyle w:val="ListParagraph"/>
              <w:numPr>
                <w:ilvl w:val="0"/>
                <w:numId w:val="46"/>
              </w:numPr>
            </w:pPr>
            <w:r>
              <w:t xml:space="preserve">Architecture of </w:t>
            </w:r>
            <w:proofErr w:type="spellStart"/>
            <w:r>
              <w:t>Hyperleder</w:t>
            </w:r>
            <w:proofErr w:type="spellEnd"/>
          </w:p>
          <w:p w:rsidR="00CB4445" w:rsidRDefault="00CB4445" w:rsidP="00EF3D56">
            <w:pPr>
              <w:pStyle w:val="NoSpacing"/>
              <w:ind w:left="360"/>
              <w:rPr>
                <w:b/>
                <w:color w:val="000000"/>
                <w:u w:val="single"/>
                <w:lang w:val="en-US"/>
              </w:rPr>
            </w:pPr>
          </w:p>
        </w:tc>
      </w:tr>
      <w:tr w:rsidR="00CB4445" w:rsidTr="008F2FC5">
        <w:tc>
          <w:tcPr>
            <w:tcW w:w="181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E8F5F8"/>
          </w:tcPr>
          <w:p w:rsidR="00CB4445" w:rsidRDefault="009F1DD4" w:rsidP="00BE716A">
            <w:pPr>
              <w:pStyle w:val="NoSpacing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Module 4</w:t>
            </w:r>
          </w:p>
        </w:tc>
        <w:tc>
          <w:tcPr>
            <w:tcW w:w="8010" w:type="dxa"/>
            <w:gridSpan w:val="2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E8F5F8"/>
          </w:tcPr>
          <w:p w:rsidR="00CB4445" w:rsidRPr="00EC5375" w:rsidRDefault="00CB4445" w:rsidP="00CB4445">
            <w:pPr>
              <w:rPr>
                <w:b/>
              </w:rPr>
            </w:pPr>
            <w:r w:rsidRPr="00EC5375">
              <w:rPr>
                <w:b/>
              </w:rPr>
              <w:t xml:space="preserve">Working with </w:t>
            </w:r>
            <w:proofErr w:type="spellStart"/>
            <w:r w:rsidRPr="00EC5375">
              <w:rPr>
                <w:b/>
              </w:rPr>
              <w:t>ChainCode</w:t>
            </w:r>
            <w:proofErr w:type="spellEnd"/>
            <w:r w:rsidR="002214EF">
              <w:rPr>
                <w:b/>
              </w:rPr>
              <w:t xml:space="preserve">                                     : 3 Hours</w:t>
            </w:r>
          </w:p>
          <w:p w:rsidR="00CB4445" w:rsidRDefault="00CB4445" w:rsidP="00CB4445">
            <w:pPr>
              <w:pStyle w:val="ListParagraph"/>
              <w:numPr>
                <w:ilvl w:val="0"/>
                <w:numId w:val="47"/>
              </w:numPr>
            </w:pPr>
            <w:r>
              <w:t xml:space="preserve">What is </w:t>
            </w:r>
            <w:proofErr w:type="spellStart"/>
            <w:r>
              <w:t>Chaincode</w:t>
            </w:r>
            <w:proofErr w:type="spellEnd"/>
            <w:r>
              <w:t>?</w:t>
            </w:r>
          </w:p>
          <w:p w:rsidR="00B422F5" w:rsidRDefault="00B422F5" w:rsidP="00CB4445">
            <w:pPr>
              <w:pStyle w:val="ListParagraph"/>
              <w:numPr>
                <w:ilvl w:val="0"/>
                <w:numId w:val="47"/>
              </w:numPr>
            </w:pPr>
            <w:r>
              <w:t xml:space="preserve">Writing </w:t>
            </w:r>
            <w:proofErr w:type="spellStart"/>
            <w:r>
              <w:t>Chaincode</w:t>
            </w:r>
            <w:proofErr w:type="spellEnd"/>
          </w:p>
          <w:p w:rsidR="00CB4445" w:rsidRDefault="00503F20" w:rsidP="00CB4445">
            <w:pPr>
              <w:pStyle w:val="ListParagraph"/>
              <w:numPr>
                <w:ilvl w:val="0"/>
                <w:numId w:val="47"/>
              </w:numPr>
            </w:pPr>
            <w:r>
              <w:t>Deploying/</w:t>
            </w:r>
            <w:r w:rsidR="00C826EE">
              <w:t xml:space="preserve">Invoking </w:t>
            </w:r>
            <w:proofErr w:type="spellStart"/>
            <w:r w:rsidR="00C62601">
              <w:t>Chaincode</w:t>
            </w:r>
            <w:proofErr w:type="spellEnd"/>
            <w:r w:rsidR="00541049">
              <w:t xml:space="preserve"> on IBM </w:t>
            </w:r>
            <w:proofErr w:type="spellStart"/>
            <w:r w:rsidR="00541049">
              <w:t>Blockchain</w:t>
            </w:r>
            <w:proofErr w:type="spellEnd"/>
            <w:r w:rsidR="00C62601">
              <w:t xml:space="preserve"> using REST API</w:t>
            </w:r>
          </w:p>
          <w:p w:rsidR="00CB4445" w:rsidRDefault="00CB4445" w:rsidP="00EF3D56">
            <w:pPr>
              <w:pStyle w:val="NoSpacing"/>
              <w:ind w:left="360"/>
              <w:rPr>
                <w:b/>
                <w:color w:val="000000"/>
                <w:u w:val="single"/>
                <w:lang w:val="en-US"/>
              </w:rPr>
            </w:pPr>
          </w:p>
        </w:tc>
      </w:tr>
      <w:tr w:rsidR="00CB4445" w:rsidTr="00CB4445">
        <w:tc>
          <w:tcPr>
            <w:tcW w:w="1818" w:type="dxa"/>
            <w:tcBorders>
              <w:top w:val="single" w:sz="4" w:space="0" w:color="A6A6A6"/>
              <w:left w:val="single" w:sz="8" w:space="0" w:color="A6A6A6"/>
              <w:bottom w:val="single" w:sz="4" w:space="0" w:color="A6A6A6"/>
              <w:right w:val="single" w:sz="4" w:space="0" w:color="A6A6A6"/>
            </w:tcBorders>
            <w:shd w:val="clear" w:color="auto" w:fill="B8CCE4"/>
          </w:tcPr>
          <w:p w:rsidR="00CB4445" w:rsidRDefault="009F1DD4" w:rsidP="00BE716A">
            <w:pPr>
              <w:pStyle w:val="NoSpacing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Module 5</w:t>
            </w:r>
          </w:p>
        </w:tc>
        <w:tc>
          <w:tcPr>
            <w:tcW w:w="8010" w:type="dxa"/>
            <w:gridSpan w:val="2"/>
            <w:tcBorders>
              <w:top w:val="single" w:sz="8" w:space="0" w:color="A6A6A6"/>
              <w:left w:val="single" w:sz="4" w:space="0" w:color="A6A6A6"/>
              <w:bottom w:val="single" w:sz="8" w:space="0" w:color="A6A6A6"/>
              <w:right w:val="single" w:sz="8" w:space="0" w:color="A6A6A6"/>
            </w:tcBorders>
            <w:shd w:val="clear" w:color="auto" w:fill="B8CCE4"/>
          </w:tcPr>
          <w:p w:rsidR="00CB4445" w:rsidRPr="00EC5375" w:rsidRDefault="00CB4445" w:rsidP="00CB4445">
            <w:pPr>
              <w:rPr>
                <w:b/>
              </w:rPr>
            </w:pPr>
            <w:r w:rsidRPr="00EC5375">
              <w:rPr>
                <w:b/>
              </w:rPr>
              <w:t xml:space="preserve">Writing and Deploying Client Applications to work with </w:t>
            </w:r>
            <w:proofErr w:type="spellStart"/>
            <w:r w:rsidRPr="00EC5375">
              <w:rPr>
                <w:b/>
              </w:rPr>
              <w:t>ChainCode</w:t>
            </w:r>
            <w:proofErr w:type="spellEnd"/>
            <w:r w:rsidR="00AE1497">
              <w:rPr>
                <w:b/>
              </w:rPr>
              <w:t xml:space="preserve">  : 3 </w:t>
            </w:r>
            <w:r w:rsidR="002214EF">
              <w:rPr>
                <w:b/>
              </w:rPr>
              <w:t>Hours</w:t>
            </w:r>
          </w:p>
          <w:p w:rsidR="00CB4445" w:rsidRDefault="00CB4445" w:rsidP="00CB4445">
            <w:pPr>
              <w:pStyle w:val="ListParagraph"/>
              <w:numPr>
                <w:ilvl w:val="0"/>
                <w:numId w:val="48"/>
              </w:numPr>
            </w:pPr>
            <w:r>
              <w:lastRenderedPageBreak/>
              <w:t xml:space="preserve">Developing </w:t>
            </w:r>
            <w:r w:rsidR="008B126A">
              <w:t>Client Application in</w:t>
            </w:r>
            <w:r>
              <w:t xml:space="preserve"> Node.js</w:t>
            </w:r>
          </w:p>
          <w:p w:rsidR="008A33CC" w:rsidRDefault="008A33CC" w:rsidP="008A33CC">
            <w:pPr>
              <w:pStyle w:val="ListParagraph"/>
              <w:numPr>
                <w:ilvl w:val="1"/>
                <w:numId w:val="48"/>
              </w:numPr>
            </w:pPr>
            <w:r>
              <w:t xml:space="preserve">Using  </w:t>
            </w:r>
            <w:proofErr w:type="spellStart"/>
            <w:r w:rsidRPr="008A33CC">
              <w:t>ibm-blockchain-js</w:t>
            </w:r>
            <w:proofErr w:type="spellEnd"/>
            <w:r w:rsidR="00AB477E">
              <w:t>/HFC SDK</w:t>
            </w:r>
          </w:p>
          <w:p w:rsidR="00CB4445" w:rsidRDefault="00CB4445" w:rsidP="00CB4445">
            <w:pPr>
              <w:pStyle w:val="ListParagraph"/>
              <w:numPr>
                <w:ilvl w:val="0"/>
                <w:numId w:val="48"/>
              </w:numPr>
            </w:pPr>
            <w:r>
              <w:t xml:space="preserve">Interacting with </w:t>
            </w:r>
            <w:proofErr w:type="spellStart"/>
            <w:r>
              <w:t>ChainCode</w:t>
            </w:r>
            <w:proofErr w:type="spellEnd"/>
            <w:r>
              <w:t xml:space="preserve"> using Node.js</w:t>
            </w:r>
          </w:p>
          <w:p w:rsidR="00CB4445" w:rsidRDefault="00CB4445" w:rsidP="00EF3D56">
            <w:pPr>
              <w:pStyle w:val="NoSpacing"/>
              <w:ind w:left="360"/>
              <w:rPr>
                <w:b/>
                <w:color w:val="000000"/>
                <w:u w:val="single"/>
                <w:lang w:val="en-US"/>
              </w:rPr>
            </w:pPr>
          </w:p>
        </w:tc>
      </w:tr>
    </w:tbl>
    <w:p w:rsidR="00E3543B" w:rsidRPr="00EF67C7" w:rsidRDefault="00E3543B" w:rsidP="00BE716A">
      <w:pPr>
        <w:pStyle w:val="NoSpacing"/>
        <w:rPr>
          <w:sz w:val="24"/>
        </w:rPr>
      </w:pPr>
    </w:p>
    <w:p w:rsidR="00BC5AC6" w:rsidRDefault="00BC5AC6">
      <w:pPr>
        <w:spacing w:after="0" w:line="240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6F58F1" w:rsidRDefault="006F58F1" w:rsidP="00695D21">
      <w:pPr>
        <w:pStyle w:val="NoSpacing"/>
        <w:rPr>
          <w:b/>
          <w:sz w:val="32"/>
          <w:lang w:val="en-US"/>
        </w:rPr>
      </w:pPr>
    </w:p>
    <w:p w:rsidR="006F58F1" w:rsidRDefault="006F58F1" w:rsidP="00695D21">
      <w:pPr>
        <w:pStyle w:val="NoSpacing"/>
        <w:rPr>
          <w:b/>
          <w:sz w:val="32"/>
          <w:lang w:val="en-US"/>
        </w:rPr>
      </w:pPr>
    </w:p>
    <w:sectPr w:rsidR="006F58F1" w:rsidSect="00FC6CE7">
      <w:headerReference w:type="default" r:id="rId7"/>
      <w:footerReference w:type="default" r:id="rId8"/>
      <w:pgSz w:w="11906" w:h="16838"/>
      <w:pgMar w:top="1152" w:right="1152" w:bottom="1152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01B" w:rsidRDefault="004D601B" w:rsidP="00D35B83">
      <w:pPr>
        <w:spacing w:after="0" w:line="240" w:lineRule="auto"/>
      </w:pPr>
      <w:r>
        <w:separator/>
      </w:r>
    </w:p>
  </w:endnote>
  <w:endnote w:type="continuationSeparator" w:id="0">
    <w:p w:rsidR="004D601B" w:rsidRDefault="004D601B" w:rsidP="00D3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54D" w:rsidRDefault="0091254D" w:rsidP="00D35B83">
    <w:pPr>
      <w:pStyle w:val="Footer"/>
      <w:jc w:val="right"/>
    </w:pPr>
    <w:r>
      <w:t>learning@persistent</w:t>
    </w:r>
  </w:p>
  <w:p w:rsidR="0091254D" w:rsidRPr="00D35B83" w:rsidRDefault="0091254D" w:rsidP="00D35B83">
    <w:pPr>
      <w:pStyle w:val="Footer"/>
      <w:jc w:val="right"/>
      <w:rPr>
        <w:sz w:val="18"/>
      </w:rPr>
    </w:pPr>
    <w:r w:rsidRPr="00D35B83">
      <w:rPr>
        <w:sz w:val="18"/>
      </w:rPr>
      <w:t>Persistent Systems Ltd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01B" w:rsidRDefault="004D601B" w:rsidP="00D35B83">
      <w:pPr>
        <w:spacing w:after="0" w:line="240" w:lineRule="auto"/>
      </w:pPr>
      <w:r>
        <w:separator/>
      </w:r>
    </w:p>
  </w:footnote>
  <w:footnote w:type="continuationSeparator" w:id="0">
    <w:p w:rsidR="004D601B" w:rsidRDefault="004D601B" w:rsidP="00D35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54D" w:rsidRDefault="0091254D" w:rsidP="00D35B83">
    <w:pPr>
      <w:pStyle w:val="Header"/>
      <w:jc w:val="right"/>
    </w:pPr>
    <w:r>
      <w:rPr>
        <w:b/>
        <w:bCs/>
        <w:noProof/>
        <w:lang w:val="en-US"/>
      </w:rPr>
      <w:drawing>
        <wp:inline distT="0" distB="0" distL="0" distR="0">
          <wp:extent cx="542925" cy="4762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D1CF1"/>
    <w:multiLevelType w:val="multilevel"/>
    <w:tmpl w:val="E5C2F3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823E4"/>
    <w:multiLevelType w:val="multilevel"/>
    <w:tmpl w:val="8282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C4D31"/>
    <w:multiLevelType w:val="hybridMultilevel"/>
    <w:tmpl w:val="584AA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D58C0"/>
    <w:multiLevelType w:val="hybridMultilevel"/>
    <w:tmpl w:val="25CC62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D243BC"/>
    <w:multiLevelType w:val="hybridMultilevel"/>
    <w:tmpl w:val="941EB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C361F"/>
    <w:multiLevelType w:val="hybridMultilevel"/>
    <w:tmpl w:val="1AC8C0F0"/>
    <w:lvl w:ilvl="0" w:tplc="35A8E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F61C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E80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AC8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922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60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68D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686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1C8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F2B11EC"/>
    <w:multiLevelType w:val="hybridMultilevel"/>
    <w:tmpl w:val="58C4C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6144251"/>
    <w:multiLevelType w:val="hybridMultilevel"/>
    <w:tmpl w:val="DCAA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83AA7"/>
    <w:multiLevelType w:val="hybridMultilevel"/>
    <w:tmpl w:val="20746F3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1BEC62D5"/>
    <w:multiLevelType w:val="hybridMultilevel"/>
    <w:tmpl w:val="8DCEB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A77A0B"/>
    <w:multiLevelType w:val="hybridMultilevel"/>
    <w:tmpl w:val="96F8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A23B7"/>
    <w:multiLevelType w:val="hybridMultilevel"/>
    <w:tmpl w:val="DC8A4A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621DF5"/>
    <w:multiLevelType w:val="hybridMultilevel"/>
    <w:tmpl w:val="FB324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6B6150"/>
    <w:multiLevelType w:val="hybridMultilevel"/>
    <w:tmpl w:val="77404E70"/>
    <w:lvl w:ilvl="0" w:tplc="F1701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FB2DF0"/>
    <w:multiLevelType w:val="hybridMultilevel"/>
    <w:tmpl w:val="393659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4C7183D"/>
    <w:multiLevelType w:val="hybridMultilevel"/>
    <w:tmpl w:val="0090FB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7E02DB"/>
    <w:multiLevelType w:val="hybridMultilevel"/>
    <w:tmpl w:val="8402E398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7" w15:restartNumberingAfterBreak="0">
    <w:nsid w:val="28132CFA"/>
    <w:multiLevelType w:val="hybridMultilevel"/>
    <w:tmpl w:val="80641A92"/>
    <w:lvl w:ilvl="0" w:tplc="94749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FC1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BC2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9A4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180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2A8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366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EA2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DE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A0E5848"/>
    <w:multiLevelType w:val="hybridMultilevel"/>
    <w:tmpl w:val="F16C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53AFC"/>
    <w:multiLevelType w:val="singleLevel"/>
    <w:tmpl w:val="0298DE28"/>
    <w:lvl w:ilvl="0">
      <w:start w:val="1"/>
      <w:numFmt w:val="bullet"/>
      <w:pStyle w:val="BulletBodyTex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0" w15:restartNumberingAfterBreak="0">
    <w:nsid w:val="3A853634"/>
    <w:multiLevelType w:val="hybridMultilevel"/>
    <w:tmpl w:val="67DC01D0"/>
    <w:lvl w:ilvl="0" w:tplc="E72C1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8883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8C8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87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8EF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A83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925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343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469C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BF03761"/>
    <w:multiLevelType w:val="hybridMultilevel"/>
    <w:tmpl w:val="8B9EAC1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154110"/>
    <w:multiLevelType w:val="hybridMultilevel"/>
    <w:tmpl w:val="54049D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3082F"/>
    <w:multiLevelType w:val="hybridMultilevel"/>
    <w:tmpl w:val="55D8CD1E"/>
    <w:lvl w:ilvl="0" w:tplc="9604A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83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426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12B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80A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162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1A7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9E3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766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40F31F6"/>
    <w:multiLevelType w:val="hybridMultilevel"/>
    <w:tmpl w:val="64EA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BB4905"/>
    <w:multiLevelType w:val="hybridMultilevel"/>
    <w:tmpl w:val="ECEA6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3A3DDC"/>
    <w:multiLevelType w:val="hybridMultilevel"/>
    <w:tmpl w:val="A2341B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9352BC1"/>
    <w:multiLevelType w:val="hybridMultilevel"/>
    <w:tmpl w:val="9CD8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9A0438"/>
    <w:multiLevelType w:val="hybridMultilevel"/>
    <w:tmpl w:val="126C21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CC271DB"/>
    <w:multiLevelType w:val="hybridMultilevel"/>
    <w:tmpl w:val="A36CE9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9AE74C2">
      <w:numFmt w:val="bullet"/>
      <w:lvlText w:val="•"/>
      <w:lvlJc w:val="left"/>
      <w:pPr>
        <w:ind w:left="2520" w:hanging="360"/>
      </w:pPr>
      <w:rPr>
        <w:rFonts w:ascii="Calibri" w:eastAsia="Calibri" w:hAnsi="Calibri" w:cs="Times New Roman" w:hint="default"/>
        <w:b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D7B1A74"/>
    <w:multiLevelType w:val="hybridMultilevel"/>
    <w:tmpl w:val="0C8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B93105"/>
    <w:multiLevelType w:val="hybridMultilevel"/>
    <w:tmpl w:val="9FF89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1074623"/>
    <w:multiLevelType w:val="hybridMultilevel"/>
    <w:tmpl w:val="F970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A843DA"/>
    <w:multiLevelType w:val="hybridMultilevel"/>
    <w:tmpl w:val="6D84F49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F203CE"/>
    <w:multiLevelType w:val="hybridMultilevel"/>
    <w:tmpl w:val="5EF2E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1F232B"/>
    <w:multiLevelType w:val="hybridMultilevel"/>
    <w:tmpl w:val="BCD2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F5622"/>
    <w:multiLevelType w:val="hybridMultilevel"/>
    <w:tmpl w:val="3710E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06968D9"/>
    <w:multiLevelType w:val="hybridMultilevel"/>
    <w:tmpl w:val="7CBA54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5414A45"/>
    <w:multiLevelType w:val="hybridMultilevel"/>
    <w:tmpl w:val="ADD420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E73C0B"/>
    <w:multiLevelType w:val="hybridMultilevel"/>
    <w:tmpl w:val="63CC2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F97B91"/>
    <w:multiLevelType w:val="hybridMultilevel"/>
    <w:tmpl w:val="9052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875E31"/>
    <w:multiLevelType w:val="hybridMultilevel"/>
    <w:tmpl w:val="94B69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DD30F3"/>
    <w:multiLevelType w:val="hybridMultilevel"/>
    <w:tmpl w:val="102CA8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00241D0"/>
    <w:multiLevelType w:val="hybridMultilevel"/>
    <w:tmpl w:val="30BC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3C60A0"/>
    <w:multiLevelType w:val="hybridMultilevel"/>
    <w:tmpl w:val="4E30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A02563"/>
    <w:multiLevelType w:val="hybridMultilevel"/>
    <w:tmpl w:val="986034C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B2C2861"/>
    <w:multiLevelType w:val="hybridMultilevel"/>
    <w:tmpl w:val="7F6A7A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FF64A70"/>
    <w:multiLevelType w:val="hybridMultilevel"/>
    <w:tmpl w:val="F2D2F6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34"/>
  </w:num>
  <w:num w:numId="4">
    <w:abstractNumId w:val="24"/>
  </w:num>
  <w:num w:numId="5">
    <w:abstractNumId w:val="27"/>
  </w:num>
  <w:num w:numId="6">
    <w:abstractNumId w:val="18"/>
  </w:num>
  <w:num w:numId="7">
    <w:abstractNumId w:val="41"/>
  </w:num>
  <w:num w:numId="8">
    <w:abstractNumId w:val="35"/>
  </w:num>
  <w:num w:numId="9">
    <w:abstractNumId w:val="13"/>
  </w:num>
  <w:num w:numId="10">
    <w:abstractNumId w:val="7"/>
  </w:num>
  <w:num w:numId="11">
    <w:abstractNumId w:val="12"/>
  </w:num>
  <w:num w:numId="12">
    <w:abstractNumId w:val="36"/>
  </w:num>
  <w:num w:numId="13">
    <w:abstractNumId w:val="25"/>
  </w:num>
  <w:num w:numId="14">
    <w:abstractNumId w:val="32"/>
  </w:num>
  <w:num w:numId="15">
    <w:abstractNumId w:val="43"/>
  </w:num>
  <w:num w:numId="16">
    <w:abstractNumId w:val="40"/>
  </w:num>
  <w:num w:numId="17">
    <w:abstractNumId w:val="30"/>
  </w:num>
  <w:num w:numId="18">
    <w:abstractNumId w:val="29"/>
  </w:num>
  <w:num w:numId="19">
    <w:abstractNumId w:val="11"/>
  </w:num>
  <w:num w:numId="20">
    <w:abstractNumId w:val="9"/>
  </w:num>
  <w:num w:numId="21">
    <w:abstractNumId w:val="5"/>
  </w:num>
  <w:num w:numId="22">
    <w:abstractNumId w:val="20"/>
  </w:num>
  <w:num w:numId="23">
    <w:abstractNumId w:val="2"/>
  </w:num>
  <w:num w:numId="24">
    <w:abstractNumId w:val="17"/>
  </w:num>
  <w:num w:numId="25">
    <w:abstractNumId w:val="23"/>
  </w:num>
  <w:num w:numId="26">
    <w:abstractNumId w:val="38"/>
  </w:num>
  <w:num w:numId="27">
    <w:abstractNumId w:val="0"/>
  </w:num>
  <w:num w:numId="28">
    <w:abstractNumId w:val="45"/>
  </w:num>
  <w:num w:numId="29">
    <w:abstractNumId w:val="31"/>
  </w:num>
  <w:num w:numId="30">
    <w:abstractNumId w:val="33"/>
  </w:num>
  <w:num w:numId="31">
    <w:abstractNumId w:val="21"/>
  </w:num>
  <w:num w:numId="32">
    <w:abstractNumId w:val="22"/>
  </w:num>
  <w:num w:numId="33">
    <w:abstractNumId w:val="14"/>
  </w:num>
  <w:num w:numId="34">
    <w:abstractNumId w:val="28"/>
  </w:num>
  <w:num w:numId="35">
    <w:abstractNumId w:val="3"/>
  </w:num>
  <w:num w:numId="36">
    <w:abstractNumId w:val="46"/>
  </w:num>
  <w:num w:numId="37">
    <w:abstractNumId w:val="6"/>
  </w:num>
  <w:num w:numId="38">
    <w:abstractNumId w:val="37"/>
  </w:num>
  <w:num w:numId="39">
    <w:abstractNumId w:val="42"/>
  </w:num>
  <w:num w:numId="40">
    <w:abstractNumId w:val="15"/>
  </w:num>
  <w:num w:numId="41">
    <w:abstractNumId w:val="47"/>
  </w:num>
  <w:num w:numId="42">
    <w:abstractNumId w:val="26"/>
  </w:num>
  <w:num w:numId="43">
    <w:abstractNumId w:val="1"/>
  </w:num>
  <w:num w:numId="44">
    <w:abstractNumId w:val="8"/>
  </w:num>
  <w:num w:numId="45">
    <w:abstractNumId w:val="39"/>
  </w:num>
  <w:num w:numId="46">
    <w:abstractNumId w:val="16"/>
  </w:num>
  <w:num w:numId="47">
    <w:abstractNumId w:val="10"/>
  </w:num>
  <w:num w:numId="48">
    <w:abstractNumId w:val="4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5E9"/>
    <w:rsid w:val="000019EF"/>
    <w:rsid w:val="00015A44"/>
    <w:rsid w:val="00031100"/>
    <w:rsid w:val="00034319"/>
    <w:rsid w:val="00036072"/>
    <w:rsid w:val="000361B7"/>
    <w:rsid w:val="00042B75"/>
    <w:rsid w:val="000611E4"/>
    <w:rsid w:val="00070C53"/>
    <w:rsid w:val="00076225"/>
    <w:rsid w:val="0009482F"/>
    <w:rsid w:val="000959FE"/>
    <w:rsid w:val="000A4316"/>
    <w:rsid w:val="000B0D99"/>
    <w:rsid w:val="000C2982"/>
    <w:rsid w:val="000C421A"/>
    <w:rsid w:val="000D7F7A"/>
    <w:rsid w:val="000F14BC"/>
    <w:rsid w:val="000F39B3"/>
    <w:rsid w:val="00100814"/>
    <w:rsid w:val="001020AA"/>
    <w:rsid w:val="00113290"/>
    <w:rsid w:val="0012180F"/>
    <w:rsid w:val="00126E87"/>
    <w:rsid w:val="00132252"/>
    <w:rsid w:val="001441EA"/>
    <w:rsid w:val="001452B3"/>
    <w:rsid w:val="00160B9D"/>
    <w:rsid w:val="00176B23"/>
    <w:rsid w:val="001771DB"/>
    <w:rsid w:val="00182C43"/>
    <w:rsid w:val="00185287"/>
    <w:rsid w:val="0019389F"/>
    <w:rsid w:val="00195B10"/>
    <w:rsid w:val="00197E15"/>
    <w:rsid w:val="001C6954"/>
    <w:rsid w:val="001E4F98"/>
    <w:rsid w:val="001E63BD"/>
    <w:rsid w:val="002039BC"/>
    <w:rsid w:val="00214B17"/>
    <w:rsid w:val="002214EF"/>
    <w:rsid w:val="00233851"/>
    <w:rsid w:val="002772EB"/>
    <w:rsid w:val="002773B6"/>
    <w:rsid w:val="00283160"/>
    <w:rsid w:val="00286393"/>
    <w:rsid w:val="002A3A3C"/>
    <w:rsid w:val="002B5E0B"/>
    <w:rsid w:val="002E717B"/>
    <w:rsid w:val="002F7235"/>
    <w:rsid w:val="002F7ADC"/>
    <w:rsid w:val="00311672"/>
    <w:rsid w:val="00320AB1"/>
    <w:rsid w:val="00333BDD"/>
    <w:rsid w:val="00354869"/>
    <w:rsid w:val="00360CE5"/>
    <w:rsid w:val="00380EC8"/>
    <w:rsid w:val="00384CFE"/>
    <w:rsid w:val="00391D61"/>
    <w:rsid w:val="00395BA5"/>
    <w:rsid w:val="003A656B"/>
    <w:rsid w:val="003B3976"/>
    <w:rsid w:val="003C799C"/>
    <w:rsid w:val="003F19AD"/>
    <w:rsid w:val="003F1CC2"/>
    <w:rsid w:val="00447850"/>
    <w:rsid w:val="004572A8"/>
    <w:rsid w:val="004715E9"/>
    <w:rsid w:val="00472C4D"/>
    <w:rsid w:val="00477CB8"/>
    <w:rsid w:val="00483D20"/>
    <w:rsid w:val="00492EEE"/>
    <w:rsid w:val="004A608C"/>
    <w:rsid w:val="004D601B"/>
    <w:rsid w:val="00503F20"/>
    <w:rsid w:val="00504E62"/>
    <w:rsid w:val="0051190B"/>
    <w:rsid w:val="00541049"/>
    <w:rsid w:val="00550131"/>
    <w:rsid w:val="005521B4"/>
    <w:rsid w:val="00580976"/>
    <w:rsid w:val="005837ED"/>
    <w:rsid w:val="0059416B"/>
    <w:rsid w:val="00596CDC"/>
    <w:rsid w:val="005A513A"/>
    <w:rsid w:val="005C3A5E"/>
    <w:rsid w:val="005D69A6"/>
    <w:rsid w:val="005F7190"/>
    <w:rsid w:val="00605FA9"/>
    <w:rsid w:val="0063205A"/>
    <w:rsid w:val="00671D24"/>
    <w:rsid w:val="00677A20"/>
    <w:rsid w:val="00682EFA"/>
    <w:rsid w:val="00695D21"/>
    <w:rsid w:val="006970D5"/>
    <w:rsid w:val="006A6AA8"/>
    <w:rsid w:val="006B6BB4"/>
    <w:rsid w:val="006B6E3B"/>
    <w:rsid w:val="006E04BB"/>
    <w:rsid w:val="006E18BC"/>
    <w:rsid w:val="006E2938"/>
    <w:rsid w:val="006F58F1"/>
    <w:rsid w:val="006F6D83"/>
    <w:rsid w:val="00706EAB"/>
    <w:rsid w:val="00721ED6"/>
    <w:rsid w:val="0072636D"/>
    <w:rsid w:val="007347B4"/>
    <w:rsid w:val="00740D20"/>
    <w:rsid w:val="00756ABE"/>
    <w:rsid w:val="00765F47"/>
    <w:rsid w:val="00771F55"/>
    <w:rsid w:val="00793E20"/>
    <w:rsid w:val="007A5644"/>
    <w:rsid w:val="007C423B"/>
    <w:rsid w:val="007D7384"/>
    <w:rsid w:val="007F5F86"/>
    <w:rsid w:val="00816526"/>
    <w:rsid w:val="00822310"/>
    <w:rsid w:val="008660E5"/>
    <w:rsid w:val="008A33CC"/>
    <w:rsid w:val="008A3597"/>
    <w:rsid w:val="008A7123"/>
    <w:rsid w:val="008A755C"/>
    <w:rsid w:val="008B126A"/>
    <w:rsid w:val="008B4602"/>
    <w:rsid w:val="008B597C"/>
    <w:rsid w:val="008D064E"/>
    <w:rsid w:val="008D34A8"/>
    <w:rsid w:val="008F2FC5"/>
    <w:rsid w:val="0091254D"/>
    <w:rsid w:val="00932DCC"/>
    <w:rsid w:val="009347C2"/>
    <w:rsid w:val="00960240"/>
    <w:rsid w:val="00983CC3"/>
    <w:rsid w:val="009A5FE9"/>
    <w:rsid w:val="009B2B81"/>
    <w:rsid w:val="009C251C"/>
    <w:rsid w:val="009D5E1F"/>
    <w:rsid w:val="009F0829"/>
    <w:rsid w:val="009F1DD4"/>
    <w:rsid w:val="009F6157"/>
    <w:rsid w:val="00A0088D"/>
    <w:rsid w:val="00A050AA"/>
    <w:rsid w:val="00A12313"/>
    <w:rsid w:val="00A244B3"/>
    <w:rsid w:val="00A24F6F"/>
    <w:rsid w:val="00A2563D"/>
    <w:rsid w:val="00A324AA"/>
    <w:rsid w:val="00A43EE6"/>
    <w:rsid w:val="00A471E0"/>
    <w:rsid w:val="00A51715"/>
    <w:rsid w:val="00A65FCD"/>
    <w:rsid w:val="00A67325"/>
    <w:rsid w:val="00A76787"/>
    <w:rsid w:val="00A904DE"/>
    <w:rsid w:val="00AA1E7E"/>
    <w:rsid w:val="00AA3908"/>
    <w:rsid w:val="00AB39A7"/>
    <w:rsid w:val="00AB477E"/>
    <w:rsid w:val="00AE1497"/>
    <w:rsid w:val="00AF181F"/>
    <w:rsid w:val="00AF3897"/>
    <w:rsid w:val="00B01AED"/>
    <w:rsid w:val="00B07DB0"/>
    <w:rsid w:val="00B111BC"/>
    <w:rsid w:val="00B1235C"/>
    <w:rsid w:val="00B20E36"/>
    <w:rsid w:val="00B3244F"/>
    <w:rsid w:val="00B422F5"/>
    <w:rsid w:val="00B424C1"/>
    <w:rsid w:val="00B57069"/>
    <w:rsid w:val="00B57AAE"/>
    <w:rsid w:val="00B6304C"/>
    <w:rsid w:val="00B71F06"/>
    <w:rsid w:val="00B731F1"/>
    <w:rsid w:val="00B7505D"/>
    <w:rsid w:val="00B84B40"/>
    <w:rsid w:val="00B91D80"/>
    <w:rsid w:val="00B9760F"/>
    <w:rsid w:val="00BA3F41"/>
    <w:rsid w:val="00BC10DD"/>
    <w:rsid w:val="00BC11A7"/>
    <w:rsid w:val="00BC3C8B"/>
    <w:rsid w:val="00BC4031"/>
    <w:rsid w:val="00BC5AC6"/>
    <w:rsid w:val="00BD661A"/>
    <w:rsid w:val="00BD7501"/>
    <w:rsid w:val="00BE716A"/>
    <w:rsid w:val="00BF088D"/>
    <w:rsid w:val="00C10BBB"/>
    <w:rsid w:val="00C147F6"/>
    <w:rsid w:val="00C33289"/>
    <w:rsid w:val="00C33331"/>
    <w:rsid w:val="00C36595"/>
    <w:rsid w:val="00C368E9"/>
    <w:rsid w:val="00C62601"/>
    <w:rsid w:val="00C826EE"/>
    <w:rsid w:val="00C9291F"/>
    <w:rsid w:val="00C954AF"/>
    <w:rsid w:val="00C96160"/>
    <w:rsid w:val="00CB4445"/>
    <w:rsid w:val="00CB5252"/>
    <w:rsid w:val="00CC329D"/>
    <w:rsid w:val="00CE4E27"/>
    <w:rsid w:val="00CF29D9"/>
    <w:rsid w:val="00CF4645"/>
    <w:rsid w:val="00CF4967"/>
    <w:rsid w:val="00D1677E"/>
    <w:rsid w:val="00D35B83"/>
    <w:rsid w:val="00D725D0"/>
    <w:rsid w:val="00D8517B"/>
    <w:rsid w:val="00DA037E"/>
    <w:rsid w:val="00DA163F"/>
    <w:rsid w:val="00DC33F0"/>
    <w:rsid w:val="00DC602B"/>
    <w:rsid w:val="00DD3D8F"/>
    <w:rsid w:val="00DD6633"/>
    <w:rsid w:val="00DE3904"/>
    <w:rsid w:val="00DF26F8"/>
    <w:rsid w:val="00DF3D26"/>
    <w:rsid w:val="00E104F5"/>
    <w:rsid w:val="00E3543B"/>
    <w:rsid w:val="00E44156"/>
    <w:rsid w:val="00E44868"/>
    <w:rsid w:val="00E5359D"/>
    <w:rsid w:val="00E724D4"/>
    <w:rsid w:val="00E755AB"/>
    <w:rsid w:val="00E83219"/>
    <w:rsid w:val="00E860A5"/>
    <w:rsid w:val="00E871F4"/>
    <w:rsid w:val="00EB68F9"/>
    <w:rsid w:val="00EB6B64"/>
    <w:rsid w:val="00EE3C09"/>
    <w:rsid w:val="00EF3D56"/>
    <w:rsid w:val="00EF67C7"/>
    <w:rsid w:val="00F06069"/>
    <w:rsid w:val="00F20D61"/>
    <w:rsid w:val="00F225A4"/>
    <w:rsid w:val="00F31C7E"/>
    <w:rsid w:val="00F41D96"/>
    <w:rsid w:val="00F5128C"/>
    <w:rsid w:val="00F55E69"/>
    <w:rsid w:val="00F62560"/>
    <w:rsid w:val="00F664D5"/>
    <w:rsid w:val="00F8621D"/>
    <w:rsid w:val="00F8660D"/>
    <w:rsid w:val="00F87E8D"/>
    <w:rsid w:val="00F97C9F"/>
    <w:rsid w:val="00FA2342"/>
    <w:rsid w:val="00FA24E8"/>
    <w:rsid w:val="00FA575A"/>
    <w:rsid w:val="00FC3C63"/>
    <w:rsid w:val="00FC6CE7"/>
    <w:rsid w:val="00FD5C5C"/>
    <w:rsid w:val="00FF65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B1134E-3DA9-4444-B7DE-B984827C0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E27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FA57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BodyText">
    <w:name w:val="Bullet Body Text"/>
    <w:basedOn w:val="Normal"/>
    <w:uiPriority w:val="99"/>
    <w:rsid w:val="00BE716A"/>
    <w:pPr>
      <w:numPr>
        <w:numId w:val="1"/>
      </w:numPr>
      <w:spacing w:before="40" w:after="4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E71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E716A"/>
  </w:style>
  <w:style w:type="paragraph" w:styleId="NoSpacing">
    <w:name w:val="No Spacing"/>
    <w:uiPriority w:val="1"/>
    <w:qFormat/>
    <w:rsid w:val="00BE716A"/>
    <w:rPr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D8517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FC6C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b24-bookauthor">
    <w:name w:val="b24-bookauthor"/>
    <w:basedOn w:val="DefaultParagraphFont"/>
    <w:rsid w:val="00483D20"/>
  </w:style>
  <w:style w:type="character" w:styleId="CommentReference">
    <w:name w:val="annotation reference"/>
    <w:basedOn w:val="DefaultParagraphFont"/>
    <w:uiPriority w:val="99"/>
    <w:semiHidden/>
    <w:unhideWhenUsed/>
    <w:rsid w:val="00CF46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46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4645"/>
    <w:rPr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46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4645"/>
    <w:rPr>
      <w:b/>
      <w:bCs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645"/>
    <w:rPr>
      <w:rFonts w:ascii="Tahoma" w:hAnsi="Tahoma" w:cs="Tahoma"/>
      <w:sz w:val="16"/>
      <w:szCs w:val="16"/>
      <w:lang w:val="en-IN"/>
    </w:rPr>
  </w:style>
  <w:style w:type="table" w:styleId="LightShading">
    <w:name w:val="Light Shading"/>
    <w:basedOn w:val="TableNormal"/>
    <w:uiPriority w:val="60"/>
    <w:rsid w:val="00EF67C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ColorfulGrid-Accent1">
    <w:name w:val="Colorful Grid Accent 1"/>
    <w:basedOn w:val="TableNormal"/>
    <w:uiPriority w:val="73"/>
    <w:rsid w:val="00EF67C7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3-Accent4">
    <w:name w:val="Medium Grid 3 Accent 4"/>
    <w:basedOn w:val="TableNormal"/>
    <w:uiPriority w:val="69"/>
    <w:rsid w:val="00EF67C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1">
    <w:name w:val="Medium Grid 3 Accent 1"/>
    <w:basedOn w:val="TableNormal"/>
    <w:uiPriority w:val="69"/>
    <w:rsid w:val="00EF67C7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ghtList-Accent1">
    <w:name w:val="Light List Accent 1"/>
    <w:basedOn w:val="TableNormal"/>
    <w:uiPriority w:val="61"/>
    <w:rsid w:val="0081652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ColorfulList-Accent1">
    <w:name w:val="Colorful List Accent 1"/>
    <w:basedOn w:val="TableNormal"/>
    <w:uiPriority w:val="72"/>
    <w:rsid w:val="003C799C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MediumShading1-Accent1">
    <w:name w:val="Medium Shading 1 Accent 1"/>
    <w:basedOn w:val="TableNormal"/>
    <w:uiPriority w:val="63"/>
    <w:rsid w:val="00A24F6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35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B83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35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B83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B57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706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48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575A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FA57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7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paragraph" w:styleId="NormalWeb">
    <w:name w:val="Normal (Web)"/>
    <w:basedOn w:val="Normal"/>
    <w:uiPriority w:val="99"/>
    <w:semiHidden/>
    <w:unhideWhenUsed/>
    <w:rsid w:val="007347B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0922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66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476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398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0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2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1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1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87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3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36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1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4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91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2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7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7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9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81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3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53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0622">
          <w:marLeft w:val="36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3304">
          <w:marLeft w:val="36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4026">
          <w:marLeft w:val="36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150">
          <w:marLeft w:val="36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7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5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2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1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4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69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20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60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939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5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90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1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07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66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93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38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9955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056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95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266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9652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138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0504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1531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63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499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50579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19750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2500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8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317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768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163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8552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044">
          <w:marLeft w:val="3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8328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1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2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7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65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13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55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037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398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7137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085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159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1425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7454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6727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7883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8113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656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79974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94669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45042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5128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222211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71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7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1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25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76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07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45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1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672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06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881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623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4172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019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886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3396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339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0023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2929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48977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99860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80604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4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8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2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2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99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300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332">
      <w:bodyDiv w:val="1"/>
      <w:marLeft w:val="0"/>
      <w:marRight w:val="0"/>
      <w:marTop w:val="0"/>
      <w:marBottom w:val="4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62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9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79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35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63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72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82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14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612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160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198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586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5373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70673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565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9748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9163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3673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83816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9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6420">
          <w:marLeft w:val="37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1134">
          <w:marLeft w:val="37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060">
          <w:marLeft w:val="374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in_sayed\AppData\Roaming\Microsoft\Templates\Course%20Outlin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Course Outline Template</Template>
  <TotalTime>9513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Application Development</vt:lpstr>
    </vt:vector>
  </TitlesOfParts>
  <Company>Dell Inc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 Development</dc:title>
  <dc:subject>Course Contents</dc:subject>
  <dc:creator>Matin Sayed;Sameera Deo</dc:creator>
  <cp:lastModifiedBy>Mukta Peshave</cp:lastModifiedBy>
  <cp:revision>66</cp:revision>
  <dcterms:created xsi:type="dcterms:W3CDTF">2014-07-14T05:51:00Z</dcterms:created>
  <dcterms:modified xsi:type="dcterms:W3CDTF">2017-06-27T11:03:00Z</dcterms:modified>
</cp:coreProperties>
</file>